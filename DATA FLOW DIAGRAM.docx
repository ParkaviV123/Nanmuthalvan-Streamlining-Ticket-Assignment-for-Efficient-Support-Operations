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59" w:lineRule="auto"/>
        <w:ind w:left="20"/>
      </w:pPr>
      <w:r>
        <w:rPr>
          <w:b/>
        </w:rPr>
        <w:t xml:space="preserve">DATA FLOW DIAGRAM: </w:t>
      </w:r>
    </w:p>
    <w:p>
      <w:pPr>
        <w:spacing w:after="0" w:line="259" w:lineRule="auto"/>
        <w:ind w:left="0" w:firstLine="0"/>
      </w:pPr>
      <w:r>
        <w:rPr>
          <w:b/>
          <w:sz w:val="17"/>
        </w:rPr>
        <w:t xml:space="preserve"> </w:t>
      </w:r>
    </w:p>
    <w:tbl>
      <w:tblPr>
        <w:jc w:val="left"/>
        <w:tblInd w:w="30" w:type="dxa"/>
        <w:tblW w:w="7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44" w:type="dxa"/>
          <w:left w:w="5" w:type="dxa"/>
          <w:bottom w:w="0" w:type="dxa"/>
          <w:right w:w="65" w:type="dxa"/>
        </w:tblCellMar>
      </w:tblPr>
      <w:tblGrid>
        <w:gridCol w:w="1476"/>
        <w:gridCol w:w="6443"/>
      </w:tblGrid>
      <w:tr>
        <w:trPr>
          <w:trHeight w:val="28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>
        <w:trPr>
          <w:trHeight w:val="285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</w:pPr>
            <w:r>
              <w:t xml:space="preserve">Team id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</w:pPr>
            <w:r>
              <w:t>NM2025TMID05625</w:t>
            </w:r>
            <w:bookmarkStart w:id="0" w:name="_GoBack"/>
            <w:bookmarkEnd w:id="0"/>
          </w:p>
        </w:tc>
      </w:tr>
      <w:tr>
        <w:trPr>
          <w:trHeight w:val="29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0" w:firstLine="0"/>
            </w:pPr>
            <w:r>
              <w:t xml:space="preserve">Project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111" w:firstLine="0"/>
            </w:pPr>
            <w:r>
              <w:t xml:space="preserve">Streamlining Ticket Assignment For Efficient Support Operation </w:t>
            </w:r>
          </w:p>
        </w:tc>
      </w:tr>
    </w:tbl>
    <w:p>
      <w:pPr>
        <w:ind w:left="20"/>
      </w:pPr>
      <w:r>
        <w:t xml:space="preserve">The purpose of a Data Flow Diagram (DFD) is to visually represent how data moves through a system, showing the inputs, processes, data stores, and outputs. It helps in understanding, analyzing, and communicating how information is processed and transferred within a system. </w:t>
      </w:r>
    </w:p>
    <w:p>
      <w:pPr>
        <w:spacing w:after="185" w:line="259" w:lineRule="auto"/>
        <w:ind w:left="20"/>
      </w:pPr>
      <w:r>
        <w:rPr>
          <w:b/>
        </w:rPr>
        <w:t xml:space="preserve">USES: </w:t>
      </w:r>
    </w:p>
    <w:p>
      <w:pPr>
        <w:ind w:left="20"/>
      </w:pPr>
      <w:r>
        <w:t xml:space="preserve">Helps visualize how data moves through a system. </w:t>
      </w:r>
    </w:p>
    <w:p>
      <w:pPr>
        <w:ind w:left="20"/>
      </w:pPr>
      <w:r>
        <w:t xml:space="preserve">Makes it easier to understand system processes. </w:t>
      </w:r>
    </w:p>
    <w:p>
      <w:pPr>
        <w:ind w:left="20"/>
      </w:pPr>
      <w:r>
        <w:t xml:space="preserve">Assists in finding and fixing problems in data flow. </w:t>
      </w:r>
    </w:p>
    <w:p>
      <w:pPr>
        <w:spacing w:after="0"/>
        <w:ind w:left="20"/>
      </w:pPr>
      <w:r>
        <w:t xml:space="preserve">Improves communication between developers and stakeholder </w:t>
      </w:r>
    </w:p>
    <w:p>
      <w:pPr>
        <w:spacing w:after="10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185" w:line="259" w:lineRule="auto"/>
        <w:ind w:left="20"/>
      </w:pPr>
      <w:r>
        <w:rPr>
          <w:b/>
        </w:rPr>
        <w:t xml:space="preserve">TYPES OF DATA FLOW DIAGRAM: </w:t>
      </w:r>
    </w:p>
    <w:p>
      <w:pPr>
        <w:numPr>
          <w:ilvl w:val="0"/>
          <w:numId w:val="1"/>
        </w:numPr>
        <w:spacing w:after="18"/>
        <w:ind w:left="746" w:hanging="360"/>
      </w:pPr>
      <w:r>
        <w:rPr>
          <w:b/>
        </w:rPr>
        <w:t>Logical Data Flow Diagram</w:t>
      </w:r>
      <w:r>
        <w:t xml:space="preserve">: Focuses on what happens in a system, showing data movement and processes without detailing the technology used. </w:t>
      </w:r>
    </w:p>
    <w:p>
      <w:pPr>
        <w:numPr>
          <w:ilvl w:val="0"/>
          <w:numId w:val="1"/>
        </w:numPr>
        <w:spacing w:after="18"/>
        <w:ind w:left="746" w:hanging="360"/>
      </w:pPr>
      <w:r>
        <w:rPr>
          <w:b/>
        </w:rPr>
        <w:t>Physical Data Flow Diagram</w:t>
      </w:r>
      <w:r>
        <w:t xml:space="preserve">: Focuses on how the system is implemented, showing hardware, software, files, and people involved. </w:t>
      </w:r>
    </w:p>
    <w:p>
      <w:pPr>
        <w:numPr>
          <w:ilvl w:val="0"/>
          <w:numId w:val="1"/>
        </w:numPr>
        <w:ind w:left="746" w:hanging="360"/>
      </w:pPr>
      <w:r>
        <w:rPr>
          <w:b/>
        </w:rPr>
        <w:t>Context Diagram (Level 0 DFD</w:t>
      </w:r>
      <w:r>
        <w:t xml:space="preserve">): A high-level overview that shows the entire system as a single process and its interactions with external entitie </w:t>
      </w:r>
    </w:p>
    <w:p>
      <w:pPr>
        <w:spacing w:after="0" w:line="259" w:lineRule="auto"/>
        <w:ind w:left="2310" w:firstLine="0"/>
      </w:pP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2873717" cy="5887183"/>
                <wp:effectExtent l="0" t="0" r="0" b="0"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2873717" cy="5887183"/>
                          <a:chOff x="0" y="0"/>
                          <a:chExt cx="2873717" cy="5887183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矩形 3"/>
                        <wps:cNvSpPr/>
                        <wps:spPr>
                          <a:xfrm rot="0">
                            <a:off x="2831512" y="5733486"/>
                            <a:ext cx="42204" cy="15369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800" y="0"/>
                            <a:ext cx="608866" cy="86748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33299"/>
                            <a:ext cx="2242547" cy="572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0" name="图片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700086"/>
                            <a:ext cx="613567" cy="87708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2" name="图片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709586"/>
                            <a:ext cx="2242547" cy="572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4" name="图片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1408072"/>
                            <a:ext cx="613567" cy="87708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6" name="图片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1417672"/>
                            <a:ext cx="2242547" cy="5690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18" name="图片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112958"/>
                            <a:ext cx="613567" cy="87708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0" name="图片 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2122458"/>
                            <a:ext cx="2242547" cy="572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2" name="图片 2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2817744"/>
                            <a:ext cx="613567" cy="880282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4" name="图片 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2827243"/>
                            <a:ext cx="2242547" cy="572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6" name="图片 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3525730"/>
                            <a:ext cx="613567" cy="87708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8" name="图片 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3535330"/>
                            <a:ext cx="2242547" cy="5690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0" name="图片 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4230617"/>
                            <a:ext cx="613567" cy="87708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2" name="图片 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4240116"/>
                            <a:ext cx="2242547" cy="5722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4" name="图片 3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4935402"/>
                            <a:ext cx="613567" cy="880281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6" name="图片 3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587364" y="4944902"/>
                            <a:ext cx="2242547" cy="57238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38" name="图片 3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187296"/>
                            <a:ext cx="790686" cy="247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39" name="矩形 39"/>
                        <wps:cNvSpPr/>
                        <wps:spPr>
                          <a:xfrm rot="0">
                            <a:off x="1494064" y="228395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0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42" name="图片 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863583"/>
                            <a:ext cx="968506" cy="247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3" name="矩形 43"/>
                        <wps:cNvSpPr/>
                        <wps:spPr>
                          <a:xfrm rot="0">
                            <a:off x="1655982" y="904882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4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46" name="图片 4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1568368"/>
                            <a:ext cx="784286" cy="247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47" name="矩形 47"/>
                        <wps:cNvSpPr/>
                        <wps:spPr>
                          <a:xfrm rot="0">
                            <a:off x="1478163" y="1610068"/>
                            <a:ext cx="813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8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50" name="图片 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2276455"/>
                            <a:ext cx="847793" cy="24759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1" name="矩形 51"/>
                        <wps:cNvSpPr/>
                        <wps:spPr>
                          <a:xfrm rot="0">
                            <a:off x="890297" y="2317954"/>
                            <a:ext cx="873295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2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TABLES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 rot="0">
                            <a:off x="1544870" y="2317954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4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56" name="图片 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2870142"/>
                            <a:ext cx="1959215" cy="11746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57" name="矩形 57"/>
                        <wps:cNvSpPr/>
                        <wps:spPr>
                          <a:xfrm rot="0">
                            <a:off x="2666193" y="2905742"/>
                            <a:ext cx="814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8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 rot="0">
                            <a:off x="957005" y="3134337"/>
                            <a:ext cx="740081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0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 rot="0">
                            <a:off x="1513066" y="3134337"/>
                            <a:ext cx="813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2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 rot="0">
                            <a:off x="1563872" y="3134337"/>
                            <a:ext cx="338437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4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TO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 rot="0">
                            <a:off x="1818200" y="3134337"/>
                            <a:ext cx="813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6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 rot="0">
                            <a:off x="1875306" y="3134337"/>
                            <a:ext cx="9741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8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GROUPS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 rot="0">
                            <a:off x="2605887" y="3134337"/>
                            <a:ext cx="814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0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 rot="0">
                            <a:off x="718879" y="3381932"/>
                            <a:ext cx="81308" cy="2592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2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 rot="0">
                            <a:off x="739981" y="3673527"/>
                            <a:ext cx="51005" cy="57300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 rot="0">
                            <a:off x="889398" y="3611828"/>
                            <a:ext cx="62806" cy="1472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 rot="0">
                            <a:off x="1438158" y="3613729"/>
                            <a:ext cx="104911" cy="1473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 rot="0">
                            <a:off x="1235436" y="3613729"/>
                            <a:ext cx="20802" cy="1453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 rot="0">
                            <a:off x="952204" y="3611828"/>
                            <a:ext cx="62306" cy="1472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 rot="0">
                            <a:off x="1288042" y="3611228"/>
                            <a:ext cx="120213" cy="1503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 rot="0">
                            <a:off x="1122923" y="3611228"/>
                            <a:ext cx="85809" cy="1503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 rot="0">
                            <a:off x="1021312" y="3611228"/>
                            <a:ext cx="85809" cy="1503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 rot="0">
                            <a:off x="1620179" y="3612329"/>
                            <a:ext cx="46004" cy="1467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 rot="0">
                            <a:off x="1666183" y="3613128"/>
                            <a:ext cx="61506" cy="145997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 rot="0">
                            <a:off x="1735691" y="3611129"/>
                            <a:ext cx="63507" cy="1504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 rot="0">
                            <a:off x="1993820" y="3613729"/>
                            <a:ext cx="91209" cy="1453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 rot="0">
                            <a:off x="1885807" y="3613729"/>
                            <a:ext cx="89810" cy="1453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 rot="0">
                            <a:off x="1799198" y="3611528"/>
                            <a:ext cx="63507" cy="1496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 rot="0">
                            <a:off x="2138835" y="3613729"/>
                            <a:ext cx="120212" cy="1453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 rot="0">
                            <a:off x="2266049" y="3611129"/>
                            <a:ext cx="63507" cy="150495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 rot="0">
                            <a:off x="2329557" y="3611528"/>
                            <a:ext cx="63506" cy="149696"/>
                          </a:xfrm>
                          <a:prstGeom prst="rect"/>
                          <a:solidFill>
                            <a:srgbClr val="00000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 rot="0">
                            <a:off x="2399263" y="3610328"/>
                            <a:ext cx="81508" cy="259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1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 rot="0">
                            <a:off x="890297" y="3845722"/>
                            <a:ext cx="748682" cy="25929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3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 rot="0">
                            <a:off x="1449559" y="3845722"/>
                            <a:ext cx="81308" cy="25929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5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97" name="图片 9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4394113"/>
                            <a:ext cx="1282841" cy="2475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98" name="矩形 98"/>
                        <wps:cNvSpPr/>
                        <wps:spPr>
                          <a:xfrm rot="0">
                            <a:off x="890297" y="4436313"/>
                            <a:ext cx="922501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9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 rot="0">
                            <a:off x="1582974" y="4436313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1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 rot="0">
                            <a:off x="1624179" y="4436313"/>
                            <a:ext cx="44924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3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ACL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 rot="0">
                            <a:off x="1957915" y="4436313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5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pic:pic>
                        <pic:nvPicPr>
                          <pic:cNvPr id="107" name="图片 10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717579" y="5098899"/>
                            <a:ext cx="717679" cy="2508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wsp>
                        <wps:cNvPr id="108" name="矩形 108"/>
                        <wps:cNvSpPr/>
                        <wps:spPr>
                          <a:xfrm rot="0">
                            <a:off x="890297" y="5141498"/>
                            <a:ext cx="677874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9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 rot="0">
                            <a:off x="1398754" y="5141498"/>
                            <a:ext cx="81308" cy="259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1"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cs="Trebuchet MS" w:hAnsi="Trebuchet MS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2" o:spid="_x0000_s112" coordorigin="3726,1500" coordsize="4525,9271" style="width:226.27695pt;&#10;height:463.55777pt;">
                <v:rect type="#_x0000_t1" id="矩形 113" o:spid="_x0000_s113" style="position:absolute;&#10;left:8185;&#10;top:10529;&#10;width:66;&#10;height:242;&#10;mso-wrap-style:square;" filled="f" stroked="f" strokeweight="1.0pt">
                  <v:textbox id="919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14" o:spid="_x0000_s114" style="position:absolute;&#10;left:3733;&#10;top:1500;&#10;width:958;&#10;height:1366;" filled="f" stroked="f" strokeweight="1.0pt">
                  <v:imagedata r:id="rId25" o:title="4420993021761831067192"/>
                  <o:lock aspectratio="t"/>
                  <v:stroke color="#000000"/>
                </v:shape>
                <v:shape type="#_x0000_t75" id="图片 115" o:spid="_x0000_s115" style="position:absolute;&#10;left:4650;&#10;top:1552;&#10;width:3531;&#10;height:901;" filled="f" stroked="f" strokeweight="1.0pt">
                  <v:imagedata r:id="rId26" o:title="3771787301761831067200"/>
                  <o:lock aspectratio="t"/>
                  <v:stroke color="#000000"/>
                </v:shape>
                <v:shape type="#_x0000_t75" id="图片 116" o:spid="_x0000_s116" style="position:absolute;&#10;left:3726;&#10;top:2602;&#10;width:966;&#10;height:1381;" filled="f" stroked="f" strokeweight="1.0pt">
                  <v:imagedata r:id="rId27" o:title="7866378781761831067202"/>
                  <o:lock aspectratio="t"/>
                  <v:stroke color="#000000"/>
                </v:shape>
                <v:shape type="#_x0000_t75" id="图片 117" o:spid="_x0000_s117" style="position:absolute;&#10;left:4650;&#10;top:2617;&#10;width:3531;&#10;height:901;" filled="f" stroked="f" strokeweight="1.0pt">
                  <v:imagedata r:id="rId28" o:title="3742369291761831067204"/>
                  <o:lock aspectratio="t"/>
                  <v:stroke color="#000000"/>
                </v:shape>
                <v:shape type="#_x0000_t75" id="图片 118" o:spid="_x0000_s118" style="position:absolute;&#10;left:3726;&#10;top:3717;&#10;width:966;&#10;height:1381;" filled="f" stroked="f" strokeweight="1.0pt">
                  <v:imagedata r:id="rId29" o:title="3255624781761831067206"/>
                  <o:lock aspectratio="t"/>
                  <v:stroke color="#000000"/>
                </v:shape>
                <v:shape type="#_x0000_t75" id="图片 119" o:spid="_x0000_s119" style="position:absolute;&#10;left:4650;&#10;top:3732;&#10;width:3531;&#10;height:896;" filled="f" stroked="f" strokeweight="1.0pt">
                  <v:imagedata r:id="rId30" o:title="4472721511761831067208"/>
                  <o:lock aspectratio="t"/>
                  <v:stroke color="#000000"/>
                </v:shape>
                <v:shape type="#_x0000_t75" id="图片 120" o:spid="_x0000_s120" style="position:absolute;&#10;left:3726;&#10;top:4827;&#10;width:966;&#10;height:1381;" filled="f" stroked="f" strokeweight="1.0pt">
                  <v:imagedata r:id="rId31" o:title="6450651781761831067211"/>
                  <o:lock aspectratio="t"/>
                  <v:stroke color="#000000"/>
                </v:shape>
                <v:shape type="#_x0000_t75" id="图片 121" o:spid="_x0000_s121" style="position:absolute;&#10;left:4650;&#10;top:4842;&#10;width:3531;&#10;height:901;" filled="f" stroked="f" strokeweight="1.0pt">
                  <v:imagedata r:id="rId32" o:title="2187051421761831067213"/>
                  <o:lock aspectratio="t"/>
                  <v:stroke color="#000000"/>
                </v:shape>
                <v:shape type="#_x0000_t75" id="图片 122" o:spid="_x0000_s122" style="position:absolute;&#10;left:3726;&#10;top:5937;&#10;width:966;&#10;height:1386;" filled="f" stroked="f" strokeweight="1.0pt">
                  <v:imagedata r:id="rId33" o:title="1945706851761831067216"/>
                  <o:lock aspectratio="t"/>
                  <v:stroke color="#000000"/>
                </v:shape>
                <v:shape type="#_x0000_t75" id="图片 123" o:spid="_x0000_s123" style="position:absolute;&#10;left:4650;&#10;top:5952;&#10;width:3531;&#10;height:901;" filled="f" stroked="f" strokeweight="1.0pt">
                  <v:imagedata r:id="rId34" o:title="7125486701761831067218"/>
                  <o:lock aspectratio="t"/>
                  <v:stroke color="#000000"/>
                </v:shape>
                <v:shape type="#_x0000_t75" id="图片 124" o:spid="_x0000_s124" style="position:absolute;&#10;left:3726;&#10;top:7052;&#10;width:966;&#10;height:1381;" filled="f" stroked="f" strokeweight="1.0pt">
                  <v:imagedata r:id="rId35" o:title="4462438231761831067220"/>
                  <o:lock aspectratio="t"/>
                  <v:stroke color="#000000"/>
                </v:shape>
                <v:shape type="#_x0000_t75" id="图片 125" o:spid="_x0000_s125" style="position:absolute;&#10;left:4650;&#10;top:7067;&#10;width:3531;&#10;height:896;" filled="f" stroked="f" strokeweight="1.0pt">
                  <v:imagedata r:id="rId36" o:title="6585801141761831067222"/>
                  <o:lock aspectratio="t"/>
                  <v:stroke color="#000000"/>
                </v:shape>
                <v:shape type="#_x0000_t75" id="图片 126" o:spid="_x0000_s126" style="position:absolute;&#10;left:3726;&#10;top:8162;&#10;width:966;&#10;height:1381;" filled="f" stroked="f" strokeweight="1.0pt">
                  <v:imagedata r:id="rId37" o:title="2789250261761831067224"/>
                  <o:lock aspectratio="t"/>
                  <v:stroke color="#000000"/>
                </v:shape>
                <v:shape type="#_x0000_t75" id="图片 127" o:spid="_x0000_s127" style="position:absolute;&#10;left:4650;&#10;top:8177;&#10;width:3531;&#10;height:901;" filled="f" stroked="f" strokeweight="1.0pt">
                  <v:imagedata r:id="rId38" o:title="8659188751761831067227"/>
                  <o:lock aspectratio="t"/>
                  <v:stroke color="#000000"/>
                </v:shape>
                <v:shape type="#_x0000_t75" id="图片 128" o:spid="_x0000_s128" style="position:absolute;&#10;left:3726;&#10;top:9272;&#10;width:966;&#10;height:1386;" filled="f" stroked="f" strokeweight="1.0pt">
                  <v:imagedata r:id="rId39" o:title="439610311761831067229"/>
                  <o:lock aspectratio="t"/>
                  <v:stroke color="#000000"/>
                </v:shape>
                <v:shape type="#_x0000_t75" id="图片 129" o:spid="_x0000_s129" style="position:absolute;&#10;left:4650;&#10;top:9287;&#10;width:3531;&#10;height:901;" filled="f" stroked="f" strokeweight="1.0pt">
                  <v:imagedata r:id="rId40" o:title="3164093951761831067232"/>
                  <o:lock aspectratio="t"/>
                  <v:stroke color="#000000"/>
                </v:shape>
                <v:shape type="#_x0000_t75" id="图片 130" o:spid="_x0000_s130" style="position:absolute;&#10;left:4856;&#10;top:1794;&#10;width:1245;&#10;height:390;" filled="f" stroked="f" strokeweight="1.0pt">
                  <v:imagedata r:id="rId41" o:title="1325391061761831067234"/>
                  <o:lock aspectratio="t"/>
                  <v:stroke color="#000000"/>
                </v:shape>
                <v:shape type="#_x0000_t75" id="图片 131" o:spid="_x0000_s131" style="position:absolute;&#10;left:4891;&#10;top:1960;&#10;width:80;&#10;height:90;" filled="f" stroked="f" strokeweight="1.0pt">
                  <v:imagedata/>
                  <o:lock aspectratio="t"/>
                  <v:stroke color="#000000"/>
                </v:shape>
                <v:shape type="#_x0000_t75" id="图片 132" o:spid="_x0000_s132" style="position:absolute;&#10;left:5546;&#10;top:1865;&#10;width:150;&#10;height:228;" filled="f" stroked="f" strokeweight="1.0pt">
                  <v:imagedata/>
                  <o:lock aspectratio="t"/>
                  <v:stroke color="#000000"/>
                </v:shape>
                <v:shape type="#_x0000_t75" id="图片 133" o:spid="_x0000_s133" style="position:absolute;&#10;left:5151;&#10;top:1865;&#10;width:176;&#10;height:232;" filled="f" stroked="f" strokeweight="1.0pt">
                  <v:imagedata/>
                  <o:lock aspectratio="t"/>
                  <v:stroke color="#000000"/>
                </v:shape>
                <v:shape type="#_x0000_t75" id="图片 134" o:spid="_x0000_s134" style="position:absolute;&#10;left:5728;&#10;top:1863;&#10;width:75;&#10;height:231;" filled="f" stroked="f" strokeweight="1.0pt">
                  <v:imagedata/>
                  <o:lock aspectratio="t"/>
                  <v:stroke color="#000000"/>
                </v:shape>
                <v:shape type="#_x0000_t75" id="图片 135" o:spid="_x0000_s135" style="position:absolute;&#10;left:5364;&#10;top:1862;&#10;width:141;&#10;height:236;" filled="f" stroked="f" strokeweight="1.0pt">
                  <v:imagedata/>
                  <o:lock aspectratio="t"/>
                  <v:stroke color="#000000"/>
                </v:shape>
                <v:shape type="#_x0000_t75" id="图片 136" o:spid="_x0000_s136" style="position:absolute;&#10;left:5804;&#10;top:1865;&#10;width:101;&#10;height:229;" filled="f" stroked="f" strokeweight="1.0pt">
                  <v:imagedata/>
                  <o:lock aspectratio="t"/>
                  <v:stroke color="#000000"/>
                </v:shape>
                <v:shape type="#_x0000_t75" id="图片 137" o:spid="_x0000_s137" style="position:absolute;&#10;left:5919;&#10;top:1862;&#10;width:141;&#10;height:236;" filled="f" stroked="f" strokeweight="1.0pt">
                  <v:imagedata/>
                  <o:lock aspectratio="t"/>
                  <v:stroke color="#000000"/>
                </v:shape>
                <v:rect type="#_x0000_t1" id="矩形 138" o:spid="_x0000_s138" style="position:absolute;&#10;left:6078;&#10;top:1859;&#10;width:128;&#10;height:408;&#10;mso-wrap-style:square;" filled="f" stroked="f" strokeweight="1.0pt">
                  <v:textbox id="920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39" o:spid="_x0000_s139" style="position:absolute;&#10;left:4856;&#10;top:2859;&#10;width:1525;&#10;height:389;" filled="f" stroked="f" strokeweight="1.0pt">
                  <v:imagedata r:id="rId42" o:title="7330586521761831067238"/>
                  <o:lock aspectratio="t"/>
                  <v:stroke color="#000000"/>
                </v:shape>
                <v:shape type="#_x0000_t75" id="图片 140" o:spid="_x0000_s140" style="position:absolute;&#10;left:4891;&#10;top:3025;&#10;width:80;&#10;height:90;" filled="f" stroked="f" strokeweight="1.0pt">
                  <v:imagedata/>
                  <o:lock aspectratio="t"/>
                  <v:stroke color="#000000"/>
                </v:shape>
                <v:shape type="#_x0000_t75" id="图片 141" o:spid="_x0000_s141" style="position:absolute;&#10;left:5377;&#10;top:2928;&#10;width:72;&#10;height:231;" filled="f" stroked="f" strokeweight="1.0pt">
                  <v:imagedata/>
                  <o:lock aspectratio="t"/>
                  <v:stroke color="#000000"/>
                </v:shape>
                <v:shape type="#_x0000_t75" id="图片 142" o:spid="_x0000_s142" style="position:absolute;&#10;left:5139;&#10;top:2927;&#10;width:189;&#10;height:236;" filled="f" stroked="f" strokeweight="1.0pt">
                  <v:imagedata/>
                  <o:lock aspectratio="t"/>
                  <v:stroke color="#000000"/>
                </v:shape>
                <v:shape type="#_x0000_t75" id="图片 143" o:spid="_x0000_s143" style="position:absolute;&#10;left:5449;&#10;top:2930;&#10;width:96;&#10;height:229;" filled="f" stroked="f" strokeweight="1.0pt">
                  <v:imagedata/>
                  <o:lock aspectratio="t"/>
                  <v:stroke color="#000000"/>
                </v:shape>
                <v:shape type="#_x0000_t75" id="图片 144" o:spid="_x0000_s144" style="position:absolute;&#10;left:5559;&#10;top:2926;&#10;width:100;&#10;height:237;" filled="f" stroked="f" strokeweight="1.0pt">
                  <v:imagedata/>
                  <o:lock aspectratio="t"/>
                  <v:stroke color="#000000"/>
                </v:shape>
                <v:shape type="#_x0000_t75" id="图片 145" o:spid="_x0000_s145" style="position:absolute;&#10;left:5790;&#10;top:2930;&#10;width:168;&#10;height:232;" filled="f" stroked="f" strokeweight="1.0pt">
                  <v:imagedata/>
                  <o:lock aspectratio="t"/>
                  <v:stroke color="#000000"/>
                </v:shape>
                <v:shape type="#_x0000_t75" id="图片 146" o:spid="_x0000_s146" style="position:absolute;&#10;left:6005;&#10;top:2929;&#10;width:74;&#10;height:230;" filled="f" stroked="f" strokeweight="1.0pt">
                  <v:imagedata/>
                  <o:lock aspectratio="t"/>
                  <v:stroke color="#000000"/>
                </v:shape>
                <v:shape type="#_x0000_t75" id="图片 147" o:spid="_x0000_s147" style="position:absolute;&#10;left:5659;&#10;top:2927;&#10;width:100;&#10;height:235;" filled="f" stroked="f" strokeweight="1.0pt">
                  <v:imagedata/>
                  <o:lock aspectratio="t"/>
                  <v:stroke color="#000000"/>
                </v:shape>
                <v:shape type="#_x0000_t75" id="图片 148" o:spid="_x0000_s148" style="position:absolute;&#10;left:6080;&#10;top:2932;&#10;width:75;&#10;height:139;" filled="f" stroked="f" strokeweight="1.0pt">
                  <v:imagedata/>
                  <o:lock aspectratio="t"/>
                  <v:stroke color="#000000"/>
                </v:shape>
                <v:shape type="#_x0000_t75" id="图片 149" o:spid="_x0000_s149" style="position:absolute;&#10;left:6179;&#10;top:2927;&#10;width:135;&#10;height:236;" filled="f" stroked="f" strokeweight="1.0pt">
                  <v:imagedata/>
                  <o:lock aspectratio="t"/>
                  <v:stroke color="#000000"/>
                </v:shape>
                <v:rect type="#_x0000_t1" id="矩形 150" o:spid="_x0000_s150" style="position:absolute;&#10;left:6333;&#10;top:2925;&#10;width:128;&#10;height:408;&#10;mso-wrap-style:square;" filled="f" stroked="f" strokeweight="1.0pt">
                  <v:textbox id="921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51" o:spid="_x0000_s151" style="position:absolute;&#10;left:4856;&#10;top:3969;&#10;width:1235;&#10;height:390;" filled="f" stroked="f" strokeweight="1.0pt">
                  <v:imagedata r:id="rId43" o:title="2812656901761831067244"/>
                  <o:lock aspectratio="t"/>
                  <v:stroke color="#000000"/>
                </v:shape>
                <v:shape type="#_x0000_t75" id="图片 152" o:spid="_x0000_s152" style="position:absolute;&#10;left:4891;&#10;top:4135;&#10;width:80;&#10;height:90;" filled="f" stroked="f" strokeweight="1.0pt">
                  <v:imagedata/>
                  <o:lock aspectratio="t"/>
                  <v:stroke color="#000000"/>
                </v:shape>
                <v:shape type="#_x0000_t75" id="图片 153" o:spid="_x0000_s153" style="position:absolute;&#10;left:5152;&#10;top:4038;&#10;width:72;&#10;height:231;" filled="f" stroked="f" strokeweight="1.0pt">
                  <v:imagedata/>
                  <o:lock aspectratio="t"/>
                  <v:stroke color="#000000"/>
                </v:shape>
                <v:shape type="#_x0000_t75" id="图片 154" o:spid="_x0000_s154" style="position:absolute;&#10;left:5224;&#10;top:4040;&#10;width:97;&#10;height:229;" filled="f" stroked="f" strokeweight="1.0pt">
                  <v:imagedata/>
                  <o:lock aspectratio="t"/>
                  <v:stroke color="#000000"/>
                </v:shape>
                <v:shape type="#_x0000_t75" id="图片 155" o:spid="_x0000_s155" style="position:absolute;&#10;left:5334;&#10;top:4036;&#10;width:100;&#10;height:237;" filled="f" stroked="f" strokeweight="1.0pt">
                  <v:imagedata/>
                  <o:lock aspectratio="t"/>
                  <v:stroke color="#000000"/>
                </v:shape>
                <v:shape type="#_x0000_t75" id="图片 156" o:spid="_x0000_s156" style="position:absolute;&#10;left:5735;&#10;top:4040;&#10;width:143;&#10;height:228;" filled="f" stroked="f" strokeweight="1.0pt">
                  <v:imagedata/>
                  <o:lock aspectratio="t"/>
                  <v:stroke color="#000000"/>
                </v:shape>
                <v:shape type="#_x0000_t75" id="图片 157" o:spid="_x0000_s157" style="position:absolute;&#10;left:5565;&#10;top:4040;&#10;width:141;&#10;height:228;" filled="f" stroked="f" strokeweight="1.0pt">
                  <v:imagedata/>
                  <o:lock aspectratio="t"/>
                  <v:stroke color="#000000"/>
                </v:shape>
                <v:shape type="#_x0000_t75" id="图片 158" o:spid="_x0000_s158" style="position:absolute;&#10;left:5434;&#10;top:4037;&#10;width:100;&#10;height:235;" filled="f" stroked="f" strokeweight="1.0pt">
                  <v:imagedata/>
                  <o:lock aspectratio="t"/>
                  <v:stroke color="#000000"/>
                </v:shape>
                <v:shape type="#_x0000_t75" id="图片 159" o:spid="_x0000_s159" style="position:absolute;&#10;left:5899;&#10;top:4037;&#10;width:135;&#10;height:236;" filled="f" stroked="f" strokeweight="1.0pt">
                  <v:imagedata/>
                  <o:lock aspectratio="t"/>
                  <v:stroke color="#000000"/>
                </v:shape>
                <v:rect type="#_x0000_t1" id="矩形 160" o:spid="_x0000_s160" style="position:absolute;&#10;left:6053;&#10;top:4035;&#10;width:128;&#10;height:408;&#10;mso-wrap-style:square;" filled="f" stroked="f" strokeweight="1.0pt">
                  <v:textbox id="922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61" o:spid="_x0000_s161" style="position:absolute;&#10;left:4856;&#10;top:5084;&#10;width:1335;&#10;height:389;" filled="f" stroked="f" strokeweight="1.0pt">
                  <v:imagedata r:id="rId44" o:title="391039421761831067249"/>
                  <o:lock aspectratio="t"/>
                  <v:stroke color="#000000"/>
                </v:shape>
                <v:shape type="#_x0000_t75" id="图片 162" o:spid="_x0000_s162" style="position:absolute;&#10;left:4891;&#10;top:5250;&#10;width:80;&#10;height:90;" filled="f" stroked="f" strokeweight="1.0pt">
                  <v:imagedata/>
                  <o:lock aspectratio="t"/>
                  <v:stroke color="#000000"/>
                </v:shape>
                <v:rect type="#_x0000_t1" id="矩形 163" o:spid="_x0000_s163" style="position:absolute;&#10;left:5128;&#10;top:5150;&#10;width:1375;&#10;height:408;&#10;mso-wrap-style:square;" filled="f" stroked="f" strokeweight="1.0pt">
                  <v:textbox id="923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TABLES</w:t>
                        </w:r>
                      </w:p>
                    </w:txbxContent>
                  </v:textbox>
                  <v:stroke color="#000000"/>
                </v:rect>
                <v:rect type="#_x0000_t1" id="矩形 164" o:spid="_x0000_s164" style="position:absolute;&#10;left:6158;&#10;top:5150;&#10;width:128;&#10;height:408;&#10;mso-wrap-style:square;" filled="f" stroked="f" strokeweight="1.0pt">
                  <v:textbox id="924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165" o:spid="_x0000_s165" style="position:absolute;&#10;left:4856;&#10;top:6019;&#10;width:3085;&#10;height:1849;" filled="f" stroked="f" strokeweight="1.0pt">
                  <v:imagedata r:id="rId45" o:title="6266148791761831067252"/>
                  <o:lock aspectratio="t"/>
                  <v:stroke color="#000000"/>
                </v:shape>
                <v:shape type="#_x0000_t75" id="图片 166" o:spid="_x0000_s166" style="position:absolute;&#10;left:4941;&#10;top:6175;&#10;width:80;&#10;height:90;" filled="f" stroked="f" strokeweight="1.0pt">
                  <v:imagedata/>
                  <o:lock aspectratio="t"/>
                  <v:stroke color="#000000"/>
                </v:shape>
                <v:shape type="#_x0000_t75" id="图片 167" o:spid="_x0000_s167" style="position:absolute;&#10;left:5176;&#10;top:6077;&#10;width:98;&#10;height:231;" filled="f" stroked="f" strokeweight="1.0pt">
                  <v:imagedata/>
                  <o:lock aspectratio="t"/>
                  <v:stroke color="#000000"/>
                </v:shape>
                <v:shape type="#_x0000_t75" id="图片 168" o:spid="_x0000_s168" style="position:absolute;&#10;left:6040;&#10;top:6080;&#10;width:165;&#10;height:232;" filled="f" stroked="f" strokeweight="1.0pt">
                  <v:imagedata/>
                  <o:lock aspectratio="t"/>
                  <v:stroke color="#000000"/>
                </v:shape>
                <v:shape type="#_x0000_t75" id="图片 169" o:spid="_x0000_s169" style="position:absolute;&#10;left:5721;&#10;top:6080;&#10;width:32;&#10;height:228;" filled="f" stroked="f" strokeweight="1.0pt">
                  <v:imagedata/>
                  <o:lock aspectratio="t"/>
                  <v:stroke color="#000000"/>
                </v:shape>
                <v:shape type="#_x0000_t75" id="图片 170" o:spid="_x0000_s170" style="position:absolute;&#10;left:5275;&#10;top:6077;&#10;width:98;&#10;height:231;" filled="f" stroked="f" strokeweight="1.0pt">
                  <v:imagedata/>
                  <o:lock aspectratio="t"/>
                  <v:stroke color="#000000"/>
                </v:shape>
                <v:shape type="#_x0000_t75" id="图片 171" o:spid="_x0000_s171" style="position:absolute;&#10;left:5804;&#10;top:6077;&#10;width:189;&#10;height:236;" filled="f" stroked="f" strokeweight="1.0pt">
                  <v:imagedata/>
                  <o:lock aspectratio="t"/>
                  <v:stroke color="#000000"/>
                </v:shape>
                <v:shape type="#_x0000_t75" id="图片 172" o:spid="_x0000_s172" style="position:absolute;&#10;left:5544;&#10;top:6077;&#10;width:135;&#10;height:236;" filled="f" stroked="f" strokeweight="1.0pt">
                  <v:imagedata/>
                  <o:lock aspectratio="t"/>
                  <v:stroke color="#000000"/>
                </v:shape>
                <v:shape type="#_x0000_t75" id="图片 173" o:spid="_x0000_s173" style="position:absolute;&#10;left:5384;&#10;top:6077;&#10;width:135;&#10;height:236;" filled="f" stroked="f" strokeweight="1.0pt">
                  <v:imagedata/>
                  <o:lock aspectratio="t"/>
                  <v:stroke color="#000000"/>
                </v:shape>
                <v:shape type="#_x0000_t75" id="图片 174" o:spid="_x0000_s174" style="position:absolute;&#10;left:6337;&#10;top:6078;&#10;width:72;&#10;height:231;" filled="f" stroked="f" strokeweight="1.0pt">
                  <v:imagedata/>
                  <o:lock aspectratio="t"/>
                  <v:stroke color="#000000"/>
                </v:shape>
                <v:shape type="#_x0000_t75" id="图片 175" o:spid="_x0000_s175" style="position:absolute;&#10;left:6409;&#10;top:6080;&#10;width:96;&#10;height:229;" filled="f" stroked="f" strokeweight="1.0pt">
                  <v:imagedata/>
                  <o:lock aspectratio="t"/>
                  <v:stroke color="#000000"/>
                </v:shape>
                <v:shape type="#_x0000_t75" id="图片 176" o:spid="_x0000_s176" style="position:absolute;&#10;left:6519;&#10;top:6076;&#10;width:100;&#10;height:237;" filled="f" stroked="f" strokeweight="1.0pt">
                  <v:imagedata/>
                  <o:lock aspectratio="t"/>
                  <v:stroke color="#000000"/>
                </v:shape>
                <v:shape type="#_x0000_t75" id="图片 177" o:spid="_x0000_s177" style="position:absolute;&#10;left:6925;&#10;top:6080;&#10;width:143;&#10;height:228;" filled="f" stroked="f" strokeweight="1.0pt">
                  <v:imagedata/>
                  <o:lock aspectratio="t"/>
                  <v:stroke color="#000000"/>
                </v:shape>
                <v:shape type="#_x0000_t75" id="图片 178" o:spid="_x0000_s178" style="position:absolute;&#10;left:6755;&#10;top:6080;&#10;width:141;&#10;height:228;" filled="f" stroked="f" strokeweight="1.0pt">
                  <v:imagedata/>
                  <o:lock aspectratio="t"/>
                  <v:stroke color="#000000"/>
                </v:shape>
                <v:shape type="#_x0000_t75" id="图片 179" o:spid="_x0000_s179" style="position:absolute;&#10;left:6619;&#10;top:6077;&#10;width:100;&#10;height:235;" filled="f" stroked="f" strokeweight="1.0pt">
                  <v:imagedata/>
                  <o:lock aspectratio="t"/>
                  <v:stroke color="#000000"/>
                </v:shape>
                <v:shape type="#_x0000_t75" id="图片 180" o:spid="_x0000_s180" style="position:absolute;&#10;left:7089;&#10;top:6077;&#10;width:135;&#10;height:236;" filled="f" stroked="f" strokeweight="1.0pt">
                  <v:imagedata/>
                  <o:lock aspectratio="t"/>
                  <v:stroke color="#000000"/>
                </v:shape>
                <v:shape type="#_x0000_t75" id="图片 181" o:spid="_x0000_s181" style="position:absolute;&#10;left:7316;&#10;top:6077;&#10;width:98;&#10;height:231;" filled="f" stroked="f" strokeweight="1.0pt">
                  <v:imagedata/>
                  <o:lock aspectratio="t"/>
                  <v:stroke color="#000000"/>
                </v:shape>
                <v:shape type="#_x0000_t75" id="图片 182" o:spid="_x0000_s182" style="position:absolute;&#10;left:7535;&#10;top:6080;&#10;width:165;&#10;height:232;" filled="f" stroked="f" strokeweight="1.0pt">
                  <v:imagedata/>
                  <o:lock aspectratio="t"/>
                  <v:stroke color="#000000"/>
                </v:shape>
                <v:shape type="#_x0000_t75" id="图片 183" o:spid="_x0000_s183" style="position:absolute;&#10;left:7745;&#10;top:6079;&#10;width:83;&#10;height:230;" filled="f" stroked="f" strokeweight="1.0pt">
                  <v:imagedata/>
                  <o:lock aspectratio="t"/>
                  <v:stroke color="#000000"/>
                </v:shape>
                <v:shape type="#_x0000_t75" id="图片 184" o:spid="_x0000_s184" style="position:absolute;&#10;left:7415;&#10;top:6077;&#10;width:98;&#10;height:231;" filled="f" stroked="f" strokeweight="1.0pt">
                  <v:imagedata/>
                  <o:lock aspectratio="t"/>
                  <v:stroke color="#000000"/>
                </v:shape>
                <v:shape type="#_x0000_t75" id="图片 185" o:spid="_x0000_s185" style="position:absolute;&#10;left:7829;&#10;top:6083;&#10;width:85;&#10;height:221;" filled="f" stroked="f" strokeweight="1.0pt">
                  <v:imagedata/>
                  <o:lock aspectratio="t"/>
                  <v:stroke color="#000000"/>
                </v:shape>
                <v:rect type="#_x0000_t1" id="矩形 186" o:spid="_x0000_s186" style="position:absolute;&#10;left:7924;&#10;top:6075;&#10;width:128;&#10;height:408;&#10;mso-wrap-style:square;" filled="f" stroked="f" strokeweight="1.0pt">
                  <v:textbox id="925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87" o:spid="_x0000_s187" style="position:absolute;&#10;left:5233;&#10;top:6435;&#10;width:1165;&#10;height:408;&#10;mso-wrap-style:square;" filled="f" stroked="f" strokeweight="1.0pt">
                  <v:textbox id="926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USERS</w:t>
                        </w:r>
                      </w:p>
                    </w:txbxContent>
                  </v:textbox>
                  <v:stroke color="#000000"/>
                </v:rect>
                <v:rect type="#_x0000_t1" id="矩形 188" o:spid="_x0000_s188" style="position:absolute;&#10;left:6108;&#10;top:6435;&#10;width:128;&#10;height:408;&#10;mso-wrap-style:square;" filled="f" stroked="f" strokeweight="1.0pt">
                  <v:textbox id="927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89" o:spid="_x0000_s189" style="position:absolute;&#10;left:6188;&#10;top:6435;&#10;width:532;&#10;height:408;&#10;mso-wrap-style:square;" filled="f" stroked="f" strokeweight="1.0pt">
                  <v:textbox id="928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TO</w:t>
                        </w:r>
                      </w:p>
                    </w:txbxContent>
                  </v:textbox>
                  <v:stroke color="#000000"/>
                </v:rect>
                <v:rect type="#_x0000_t1" id="矩形 190" o:spid="_x0000_s190" style="position:absolute;&#10;left:6589;&#10;top:6435;&#10;width:128;&#10;height:408;&#10;mso-wrap-style:square;" filled="f" stroked="f" strokeweight="1.0pt">
                  <v:textbox id="929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91" o:spid="_x0000_s191" style="position:absolute;&#10;left:6679;&#10;top:6435;&#10;width:1534;&#10;height:408;&#10;mso-wrap-style:square;" filled="f" stroked="f" strokeweight="1.0pt">
                  <v:textbox id="930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GROUPS</w:t>
                        </w:r>
                      </w:p>
                    </w:txbxContent>
                  </v:textbox>
                  <v:stroke color="#000000"/>
                </v:rect>
                <v:rect type="#_x0000_t1" id="矩形 192" o:spid="_x0000_s192" style="position:absolute;&#10;left:7829;&#10;top:6435;&#10;width:128;&#10;height:408;&#10;mso-wrap-style:square;" filled="f" stroked="f" strokeweight="1.0pt">
                  <v:textbox id="931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93" o:spid="_x0000_s193" style="position:absolute;&#10;left:4858;&#10;top:6825;&#10;width:128;&#10;height:408;&#10;mso-wrap-style:square;" filled="f" stroked="f" strokeweight="1.0pt">
                  <v:textbox id="932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194" o:spid="_x0000_s194" style="position:absolute;&#10;left:4891;&#10;top:7285;&#10;width:80;&#10;height:90;" fillcolor="#000000" stroked="f" strokeweight="1.0pt">
                  <v:stroke color="#000000"/>
                </v:rect>
                <v:rect type="#_x0000_t1" id="矩形 195" o:spid="_x0000_s195" style="position:absolute;&#10;left:5126;&#10;top:7187;&#10;width:98;&#10;height:231;" fillcolor="#000000" stroked="f" strokeweight="1.0pt">
                  <v:stroke color="#000000"/>
                </v:rect>
                <v:rect type="#_x0000_t1" id="矩形 196" o:spid="_x0000_s196" style="position:absolute;&#10;left:5990;&#10;top:7190;&#10;width:165;&#10;height:232;" fillcolor="#000000" stroked="f" strokeweight="1.0pt">
                  <v:stroke color="#000000"/>
                </v:rect>
                <v:rect type="#_x0000_t1" id="矩形 197" o:spid="_x0000_s197" style="position:absolute;&#10;left:5671;&#10;top:7190;&#10;width:32;&#10;height:228;" fillcolor="#000000" stroked="f" strokeweight="1.0pt">
                  <v:stroke color="#000000"/>
                </v:rect>
                <v:rect type="#_x0000_t1" id="矩形 198" o:spid="_x0000_s198" style="position:absolute;&#10;left:5225;&#10;top:7187;&#10;width:98;&#10;height:231;" fillcolor="#000000" stroked="f" strokeweight="1.0pt">
                  <v:stroke color="#000000"/>
                </v:rect>
                <v:rect type="#_x0000_t1" id="矩形 199" o:spid="_x0000_s199" style="position:absolute;&#10;left:5754;&#10;top:7186;&#10;width:189;&#10;height:236;" fillcolor="#000000" stroked="f" strokeweight="1.0pt">
                  <v:stroke color="#000000"/>
                </v:rect>
                <v:rect type="#_x0000_t1" id="矩形 200" o:spid="_x0000_s200" style="position:absolute;&#10;left:5494;&#10;top:7186;&#10;width:135;&#10;height:236;" fillcolor="#000000" stroked="f" strokeweight="1.0pt">
                  <v:stroke color="#000000"/>
                </v:rect>
                <v:rect type="#_x0000_t1" id="矩形 201" o:spid="_x0000_s201" style="position:absolute;&#10;left:5334;&#10;top:7186;&#10;width:135;&#10;height:236;" fillcolor="#000000" stroked="f" strokeweight="1.0pt">
                  <v:stroke color="#000000"/>
                </v:rect>
                <v:rect type="#_x0000_t1" id="矩形 202" o:spid="_x0000_s202" style="position:absolute;&#10;left:6277;&#10;top:7188;&#10;width:72;&#10;height:231;" fillcolor="#000000" stroked="f" strokeweight="1.0pt">
                  <v:stroke color="#000000"/>
                </v:rect>
                <v:rect type="#_x0000_t1" id="矩形 203" o:spid="_x0000_s203" style="position:absolute;&#10;left:6349;&#10;top:7189;&#10;width:96;&#10;height:229;" fillcolor="#000000" stroked="f" strokeweight="1.0pt">
                  <v:stroke color="#000000"/>
                </v:rect>
                <v:rect type="#_x0000_t1" id="矩形 204" o:spid="_x0000_s204" style="position:absolute;&#10;left:6459;&#10;top:7186;&#10;width:100;&#10;height:237;" fillcolor="#000000" stroked="f" strokeweight="1.0pt">
                  <v:stroke color="#000000"/>
                </v:rect>
                <v:rect type="#_x0000_t1" id="矩形 205" o:spid="_x0000_s205" style="position:absolute;&#10;left:6865;&#10;top:7190;&#10;width:143;&#10;height:228;" fillcolor="#000000" stroked="f" strokeweight="1.0pt">
                  <v:stroke color="#000000"/>
                </v:rect>
                <v:rect type="#_x0000_t1" id="矩形 206" o:spid="_x0000_s206" style="position:absolute;&#10;left:6695;&#10;top:7190;&#10;width:141;&#10;height:228;" fillcolor="#000000" stroked="f" strokeweight="1.0pt">
                  <v:stroke color="#000000"/>
                </v:rect>
                <v:rect type="#_x0000_t1" id="矩形 207" o:spid="_x0000_s207" style="position:absolute;&#10;left:6559;&#10;top:7187;&#10;width:100;&#10;height:235;" fillcolor="#000000" stroked="f" strokeweight="1.0pt">
                  <v:stroke color="#000000"/>
                </v:rect>
                <v:rect type="#_x0000_t1" id="矩形 208" o:spid="_x0000_s208" style="position:absolute;&#10;left:7094;&#10;top:7190;&#10;width:189;&#10;height:228;" fillcolor="#000000" stroked="f" strokeweight="1.0pt">
                  <v:stroke color="#000000"/>
                </v:rect>
                <v:rect type="#_x0000_t1" id="矩形 209" o:spid="_x0000_s209" style="position:absolute;&#10;left:7294;&#10;top:7186;&#10;width:100;&#10;height:237;" fillcolor="#000000" stroked="f" strokeweight="1.0pt">
                  <v:stroke color="#000000"/>
                </v:rect>
                <v:rect type="#_x0000_t1" id="矩形 210" o:spid="_x0000_s210" style="position:absolute;&#10;left:7394;&#10;top:7187;&#10;width:100;&#10;height:235;" fillcolor="#000000" stroked="f" strokeweight="1.0pt">
                  <v:stroke color="#000000"/>
                </v:rect>
                <v:rect type="#_x0000_t1" id="矩形 211" o:spid="_x0000_s211" style="position:absolute;&#10;left:7504;&#10;top:7185;&#10;width:128;&#10;height:408;&#10;mso-wrap-style:square;" filled="f" stroked="f" strokeweight="1.0pt">
                  <v:textbox id="933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212" o:spid="_x0000_s212" style="position:absolute;&#10;left:5128;&#10;top:7556;&#10;width:1179;&#10;height:408;&#10;mso-wrap-style:square;" filled="f" stroked="f" strokeweight="1.0pt">
                  <v:textbox id="934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TABLE</w:t>
                        </w:r>
                      </w:p>
                    </w:txbxContent>
                  </v:textbox>
                  <v:stroke color="#000000"/>
                </v:rect>
                <v:rect type="#_x0000_t1" id="矩形 213" o:spid="_x0000_s213" style="position:absolute;&#10;left:6008;&#10;top:7556;&#10;width:128;&#10;height:408;&#10;mso-wrap-style:square;" filled="f" stroked="f" strokeweight="1.0pt">
                  <v:textbox id="935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214" o:spid="_x0000_s214" style="position:absolute;&#10;left:4856;&#10;top:8419;&#10;width:2020;&#10;height:389;" filled="f" stroked="f" strokeweight="1.0pt">
                  <v:imagedata r:id="rId46" o:title="5236665961761831067270"/>
                  <o:lock aspectratio="t"/>
                  <v:stroke color="#000000"/>
                </v:shape>
                <v:shape type="#_x0000_t75" id="图片 215" o:spid="_x0000_s215" style="position:absolute;&#10;left:4891;&#10;top:8585;&#10;width:80;&#10;height:90;" filled="f" stroked="f" strokeweight="1.0pt">
                  <v:imagedata/>
                  <o:lock aspectratio="t"/>
                  <v:stroke color="#000000"/>
                </v:shape>
                <v:rect type="#_x0000_t1" id="矩形 216" o:spid="_x0000_s216" style="position:absolute;&#10;left:5128;&#10;top:8486;&#10;width:1452;&#10;height:408;&#10;mso-wrap-style:square;" filled="f" stroked="f" strokeweight="1.0pt">
                  <v:textbox id="936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CREATE</w:t>
                        </w:r>
                      </w:p>
                    </w:txbxContent>
                  </v:textbox>
                  <v:stroke color="#000000"/>
                </v:rect>
                <v:rect type="#_x0000_t1" id="矩形 217" o:spid="_x0000_s217" style="position:absolute;&#10;left:6218;&#10;top:8486;&#10;width:128;&#10;height:408;&#10;mso-wrap-style:square;" filled="f" stroked="f" strokeweight="1.0pt">
                  <v:textbox id="937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rect type="#_x0000_t1" id="矩形 218" o:spid="_x0000_s218" style="position:absolute;&#10;left:6283;&#10;top:8486;&#10;width:707;&#10;height:408;&#10;mso-wrap-style:square;" filled="f" stroked="f" strokeweight="1.0pt">
                  <v:textbox id="938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ACL</w:t>
                        </w:r>
                      </w:p>
                    </w:txbxContent>
                  </v:textbox>
                  <v:stroke color="#000000"/>
                </v:rect>
                <v:rect type="#_x0000_t1" id="矩形 219" o:spid="_x0000_s219" style="position:absolute;&#10;left:6809;&#10;top:8486;&#10;width:128;&#10;height:408;&#10;mso-wrap-style:square;" filled="f" stroked="f" strokeweight="1.0pt">
                  <v:textbox id="939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v:shape type="#_x0000_t75" id="图片 220" o:spid="_x0000_s220" style="position:absolute;&#10;left:4856;&#10;top:9529;&#10;width:1130;&#10;height:395;" filled="f" stroked="f" strokeweight="1.0pt">
                  <v:imagedata r:id="rId47" o:title="5293888061761831067274"/>
                  <o:lock aspectratio="t"/>
                  <v:stroke color="#000000"/>
                </v:shape>
                <v:shape type="#_x0000_t75" id="图片 221" o:spid="_x0000_s221" style="position:absolute;&#10;left:4891;&#10;top:9694;&#10;width:80;&#10;height:90;" filled="f" stroked="f" strokeweight="1.0pt">
                  <v:imagedata/>
                  <o:lock aspectratio="t"/>
                  <v:stroke color="#000000"/>
                </v:shape>
                <v:rect type="#_x0000_t1" id="矩形 222" o:spid="_x0000_s222" style="position:absolute;&#10;left:5128;&#10;top:9596;&#10;width:1067;&#10;height:408;&#10;mso-wrap-style:square;" filled="f" stroked="f" strokeweight="1.0pt">
                  <v:textbox id="940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>FLOW</w:t>
                        </w:r>
                      </w:p>
                    </w:txbxContent>
                  </v:textbox>
                  <v:stroke color="#000000"/>
                </v:rect>
                <v:rect type="#_x0000_t1" id="矩形 223" o:spid="_x0000_s223" style="position:absolute;&#10;left:5928;&#10;top:9596;&#10;width:128;&#10;height:408;&#10;mso-wrap-style:square;" filled="f" stroked="f" strokeweight="1.0pt">
                  <v:textbox id="941" inset="0mm,0mm,0mm,0mm" o:insetmode="custom" style="layout-flow:horizontal;&#10;v-text-anchor:top;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rebuchet MS" w:eastAsia="Trebuchet MS" w:cs="Trebuchet MS" w:hAnsi="Trebuchet MS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  <v:stroke color="#000000"/>
                </v:rect>
                <w10:anchorLock/>
              </v:group>
            </w:pict>
          </mc:Fallback>
        </mc:AlternateContent>
      </w:r>
    </w:p>
    <w:sectPr>
      <w:pgSz w:w="11910" w:h="16840"/>
      <w:pgMar w:top="1500" w:right="1541" w:bottom="6129" w:left="1416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F6B3D5E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6" w:hanging="7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66" w:hanging="14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86" w:hanging="21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06" w:hanging="29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26" w:hanging="36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46" w:hanging="43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66" w:hanging="50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86" w:hanging="57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06" w:hanging="65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70" w:line="269" w:lineRule="auto"/>
      <w:ind w:left="35" w:hanging="10"/>
    </w:pPr>
    <w:rPr>
      <w:rFonts w:ascii="Times New Roman" w:eastAsia="Times New Roman" w:cs="Times New Roman" w:hAnsi="Times New Roman"/>
      <w:color w:val="000000"/>
      <w:kern w:val="2"/>
      <w:sz w:val="24"/>
      <w:szCs w:val="24"/>
      <w:lang w:val="en-GB" w:eastAsia="en-GB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5.png"/><Relationship Id="rId3" Type="http://schemas.openxmlformats.org/officeDocument/2006/relationships/image" Target="media/7.png"/><Relationship Id="rId4" Type="http://schemas.openxmlformats.org/officeDocument/2006/relationships/image" Target="media/9.png"/><Relationship Id="rId5" Type="http://schemas.openxmlformats.org/officeDocument/2006/relationships/image" Target="media/11.png"/><Relationship Id="rId6" Type="http://schemas.openxmlformats.org/officeDocument/2006/relationships/image" Target="media/13.png"/><Relationship Id="rId7" Type="http://schemas.openxmlformats.org/officeDocument/2006/relationships/image" Target="media/15.png"/><Relationship Id="rId8" Type="http://schemas.openxmlformats.org/officeDocument/2006/relationships/image" Target="media/17.png"/><Relationship Id="rId9" Type="http://schemas.openxmlformats.org/officeDocument/2006/relationships/image" Target="media/19.png"/><Relationship Id="rId10" Type="http://schemas.openxmlformats.org/officeDocument/2006/relationships/image" Target="media/21.png"/><Relationship Id="rId11" Type="http://schemas.openxmlformats.org/officeDocument/2006/relationships/image" Target="media/23.png"/><Relationship Id="rId12" Type="http://schemas.openxmlformats.org/officeDocument/2006/relationships/image" Target="media/25.png"/><Relationship Id="rId13" Type="http://schemas.openxmlformats.org/officeDocument/2006/relationships/image" Target="media/27.png"/><Relationship Id="rId14" Type="http://schemas.openxmlformats.org/officeDocument/2006/relationships/image" Target="media/29.png"/><Relationship Id="rId15" Type="http://schemas.openxmlformats.org/officeDocument/2006/relationships/image" Target="media/31.png"/><Relationship Id="rId16" Type="http://schemas.openxmlformats.org/officeDocument/2006/relationships/image" Target="media/33.png"/><Relationship Id="rId17" Type="http://schemas.openxmlformats.org/officeDocument/2006/relationships/image" Target="media/35.png"/><Relationship Id="rId18" Type="http://schemas.openxmlformats.org/officeDocument/2006/relationships/image" Target="media/37.png"/><Relationship Id="rId19" Type="http://schemas.openxmlformats.org/officeDocument/2006/relationships/image" Target="media/41.png"/><Relationship Id="rId20" Type="http://schemas.openxmlformats.org/officeDocument/2006/relationships/image" Target="media/45.png"/><Relationship Id="rId21" Type="http://schemas.openxmlformats.org/officeDocument/2006/relationships/image" Target="media/49.png"/><Relationship Id="rId22" Type="http://schemas.openxmlformats.org/officeDocument/2006/relationships/image" Target="media/55.png"/><Relationship Id="rId23" Type="http://schemas.openxmlformats.org/officeDocument/2006/relationships/image" Target="media/96.png"/><Relationship Id="rId24" Type="http://schemas.openxmlformats.org/officeDocument/2006/relationships/image" Target="media/106.png"/><Relationship Id="rId25" Type="http://schemas.openxmlformats.org/officeDocument/2006/relationships/image" Target="media/5.png"/><Relationship Id="rId26" Type="http://schemas.openxmlformats.org/officeDocument/2006/relationships/image" Target="media/7.png"/><Relationship Id="rId27" Type="http://schemas.openxmlformats.org/officeDocument/2006/relationships/image" Target="media/9.png"/><Relationship Id="rId28" Type="http://schemas.openxmlformats.org/officeDocument/2006/relationships/image" Target="media/11.png"/><Relationship Id="rId29" Type="http://schemas.openxmlformats.org/officeDocument/2006/relationships/image" Target="media/13.png"/><Relationship Id="rId30" Type="http://schemas.openxmlformats.org/officeDocument/2006/relationships/image" Target="media/15.png"/><Relationship Id="rId31" Type="http://schemas.openxmlformats.org/officeDocument/2006/relationships/image" Target="media/17.png"/><Relationship Id="rId32" Type="http://schemas.openxmlformats.org/officeDocument/2006/relationships/image" Target="media/19.png"/><Relationship Id="rId33" Type="http://schemas.openxmlformats.org/officeDocument/2006/relationships/image" Target="media/21.png"/><Relationship Id="rId34" Type="http://schemas.openxmlformats.org/officeDocument/2006/relationships/image" Target="media/23.png"/><Relationship Id="rId35" Type="http://schemas.openxmlformats.org/officeDocument/2006/relationships/image" Target="media/25.png"/><Relationship Id="rId36" Type="http://schemas.openxmlformats.org/officeDocument/2006/relationships/image" Target="media/27.png"/><Relationship Id="rId37" Type="http://schemas.openxmlformats.org/officeDocument/2006/relationships/image" Target="media/29.png"/><Relationship Id="rId38" Type="http://schemas.openxmlformats.org/officeDocument/2006/relationships/image" Target="media/31.png"/><Relationship Id="rId39" Type="http://schemas.openxmlformats.org/officeDocument/2006/relationships/image" Target="media/33.png"/><Relationship Id="rId40" Type="http://schemas.openxmlformats.org/officeDocument/2006/relationships/image" Target="media/35.png"/><Relationship Id="rId41" Type="http://schemas.openxmlformats.org/officeDocument/2006/relationships/image" Target="media/37.png"/><Relationship Id="rId42" Type="http://schemas.openxmlformats.org/officeDocument/2006/relationships/image" Target="media/41.png"/><Relationship Id="rId43" Type="http://schemas.openxmlformats.org/officeDocument/2006/relationships/image" Target="media/45.png"/><Relationship Id="rId44" Type="http://schemas.openxmlformats.org/officeDocument/2006/relationships/image" Target="media/49.png"/><Relationship Id="rId45" Type="http://schemas.openxmlformats.org/officeDocument/2006/relationships/image" Target="media/55.png"/><Relationship Id="rId46" Type="http://schemas.openxmlformats.org/officeDocument/2006/relationships/image" Target="media/96.png"/><Relationship Id="rId47" Type="http://schemas.openxmlformats.org/officeDocument/2006/relationships/image" Target="media/106.png"/><Relationship Id="rId48" Type="http://schemas.openxmlformats.org/officeDocument/2006/relationships/styles" Target="styles.xml"/><Relationship Id="rId49" Type="http://schemas.openxmlformats.org/officeDocument/2006/relationships/numbering" Target="numbering.xml"/><Relationship Id="rId50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3</Pages>
  <Words>159</Words>
  <Characters>900</Characters>
  <Lines>26</Lines>
  <Paragraphs>16</Paragraphs>
  <CharactersWithSpaces>1062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Sidipilli Mounika</dc:creator>
  <cp:lastModifiedBy>vivo user</cp:lastModifiedBy>
  <cp:revision>2</cp:revision>
  <dcterms:created xsi:type="dcterms:W3CDTF">2025-10-30T06:27:00Z</dcterms:created>
  <dcterms:modified xsi:type="dcterms:W3CDTF">2025-10-30T11:01:35Z</dcterms:modified>
</cp:coreProperties>
</file>